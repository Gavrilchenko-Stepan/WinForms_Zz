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0C5AC9" w14:textId="77777777" w:rsidR="001F42E9" w:rsidRPr="006731BC" w:rsidRDefault="001F42E9" w:rsidP="001F42E9">
      <w:pPr>
        <w:jc w:val="center"/>
        <w:rPr>
          <w:rFonts w:ascii="Times New Roman" w:hAnsi="Times New Roman" w:cs="Times New Roman"/>
          <w:sz w:val="28"/>
          <w:szCs w:val="28"/>
        </w:rPr>
      </w:pPr>
      <w:r w:rsidRPr="006731BC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профессиональное</w:t>
      </w:r>
    </w:p>
    <w:p w14:paraId="68037BE0" w14:textId="77777777" w:rsidR="001F42E9" w:rsidRPr="006731BC" w:rsidRDefault="001F42E9" w:rsidP="001F42E9">
      <w:pPr>
        <w:jc w:val="center"/>
        <w:rPr>
          <w:rFonts w:ascii="Times New Roman" w:hAnsi="Times New Roman" w:cs="Times New Roman"/>
          <w:sz w:val="28"/>
          <w:szCs w:val="28"/>
        </w:rPr>
      </w:pPr>
      <w:r w:rsidRPr="006731BC">
        <w:rPr>
          <w:rFonts w:ascii="Times New Roman" w:hAnsi="Times New Roman" w:cs="Times New Roman"/>
          <w:sz w:val="28"/>
          <w:szCs w:val="28"/>
        </w:rPr>
        <w:t>образовательное учреждение</w:t>
      </w:r>
    </w:p>
    <w:p w14:paraId="68B43CAE" w14:textId="77777777" w:rsidR="001F42E9" w:rsidRPr="006731BC" w:rsidRDefault="001F42E9" w:rsidP="001F42E9">
      <w:pPr>
        <w:jc w:val="center"/>
        <w:rPr>
          <w:rFonts w:ascii="Times New Roman" w:hAnsi="Times New Roman" w:cs="Times New Roman"/>
          <w:sz w:val="28"/>
          <w:szCs w:val="28"/>
        </w:rPr>
      </w:pPr>
      <w:r w:rsidRPr="006731BC">
        <w:rPr>
          <w:rFonts w:ascii="Times New Roman" w:hAnsi="Times New Roman" w:cs="Times New Roman"/>
          <w:sz w:val="28"/>
          <w:szCs w:val="28"/>
        </w:rPr>
        <w:t>Торжокский политехнический колледж</w:t>
      </w:r>
    </w:p>
    <w:p w14:paraId="6588C629" w14:textId="77777777" w:rsidR="001F42E9" w:rsidRPr="00746AE4" w:rsidRDefault="001F42E9" w:rsidP="001F42E9">
      <w:pPr>
        <w:jc w:val="center"/>
        <w:rPr>
          <w:rFonts w:ascii="Times New Roman" w:hAnsi="Times New Roman" w:cs="Times New Roman"/>
          <w:sz w:val="28"/>
          <w:szCs w:val="28"/>
        </w:rPr>
      </w:pPr>
      <w:r w:rsidRPr="006731BC">
        <w:rPr>
          <w:rFonts w:ascii="Times New Roman" w:hAnsi="Times New Roman" w:cs="Times New Roman"/>
          <w:sz w:val="28"/>
          <w:szCs w:val="28"/>
        </w:rPr>
        <w:t>Федерального агентства по государственным резервам</w:t>
      </w:r>
    </w:p>
    <w:p w14:paraId="75DDB573" w14:textId="77777777" w:rsidR="00BE2CBD" w:rsidRPr="00BE2CBD" w:rsidRDefault="00BE2CBD" w:rsidP="00BE2C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86F21D" w14:textId="15586C2A" w:rsidR="00BE2CBD" w:rsidRPr="00BE2CBD" w:rsidRDefault="00BE2CBD" w:rsidP="00BE2CBD">
      <w:pPr>
        <w:jc w:val="center"/>
        <w:rPr>
          <w:rFonts w:ascii="Times New Roman" w:hAnsi="Times New Roman" w:cs="Times New Roman"/>
          <w:sz w:val="28"/>
          <w:szCs w:val="28"/>
        </w:rPr>
      </w:pPr>
      <w:r w:rsidRPr="001F42E9">
        <w:rPr>
          <w:rFonts w:ascii="Times New Roman" w:hAnsi="Times New Roman" w:cs="Times New Roman"/>
          <w:b/>
          <w:bCs/>
          <w:sz w:val="28"/>
          <w:szCs w:val="28"/>
        </w:rPr>
        <w:t>ЭКЗАМЕНАЦИОННЫЙ БИЛЕТ №</w:t>
      </w:r>
      <w:r w:rsidRPr="00BE2CBD">
        <w:rPr>
          <w:rFonts w:ascii="Times New Roman" w:hAnsi="Times New Roman" w:cs="Times New Roman"/>
          <w:sz w:val="28"/>
          <w:szCs w:val="28"/>
        </w:rPr>
        <w:t xml:space="preserve"> [НОМЕР БИЛЕТА]</w:t>
      </w:r>
    </w:p>
    <w:p w14:paraId="35032DC2" w14:textId="77777777" w:rsidR="00BE2CBD" w:rsidRPr="00BE2CBD" w:rsidRDefault="00BE2CBD" w:rsidP="00BE2C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FF428B" w14:textId="31018A0A" w:rsidR="00BE2CBD" w:rsidRPr="00BE2CBD" w:rsidRDefault="00BE2CBD" w:rsidP="00BE2CBD">
      <w:pPr>
        <w:jc w:val="center"/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1F42E9">
        <w:rPr>
          <w:rFonts w:ascii="Times New Roman" w:hAnsi="Times New Roman" w:cs="Times New Roman"/>
          <w:sz w:val="28"/>
          <w:szCs w:val="28"/>
        </w:rPr>
        <w:t>МДК 01.0</w:t>
      </w:r>
      <w:r w:rsidR="001F42E9">
        <w:rPr>
          <w:rFonts w:ascii="Times New Roman" w:hAnsi="Times New Roman" w:cs="Times New Roman"/>
          <w:sz w:val="28"/>
          <w:szCs w:val="28"/>
        </w:rPr>
        <w:t>1</w:t>
      </w:r>
      <w:r w:rsidR="001F42E9">
        <w:rPr>
          <w:rFonts w:ascii="Times New Roman" w:hAnsi="Times New Roman" w:cs="Times New Roman"/>
          <w:sz w:val="28"/>
          <w:szCs w:val="28"/>
        </w:rPr>
        <w:t>. «</w:t>
      </w:r>
      <w:r w:rsidR="001F42E9">
        <w:rPr>
          <w:rFonts w:ascii="Times New Roman" w:hAnsi="Times New Roman" w:cs="Times New Roman"/>
          <w:sz w:val="28"/>
          <w:szCs w:val="28"/>
        </w:rPr>
        <w:t>Разработка программных модулей</w:t>
      </w:r>
      <w:r w:rsidR="001F42E9">
        <w:rPr>
          <w:rFonts w:ascii="Times New Roman" w:hAnsi="Times New Roman" w:cs="Times New Roman"/>
          <w:sz w:val="28"/>
          <w:szCs w:val="28"/>
        </w:rPr>
        <w:t>»</w:t>
      </w:r>
    </w:p>
    <w:p w14:paraId="3CA8AAE2" w14:textId="77777777" w:rsidR="00BE2CBD" w:rsidRPr="00BE2CBD" w:rsidRDefault="00BE2CBD" w:rsidP="00BE2C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B07885" w14:textId="6C0F6DC6" w:rsidR="00BE2CBD" w:rsidRPr="00BE2CBD" w:rsidRDefault="00BE2CBD" w:rsidP="00BE2CBD">
      <w:pPr>
        <w:jc w:val="center"/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 w:rsidR="001F42E9" w:rsidRPr="006731BC">
        <w:rPr>
          <w:rFonts w:ascii="Times New Roman" w:hAnsi="Times New Roman" w:cs="Times New Roman"/>
          <w:sz w:val="28"/>
          <w:szCs w:val="28"/>
        </w:rPr>
        <w:t>09.02.07 «Информационные системы и программирование»</w:t>
      </w:r>
    </w:p>
    <w:p w14:paraId="660C46AE" w14:textId="77777777" w:rsidR="00BE2CBD" w:rsidRPr="00BE2CBD" w:rsidRDefault="00BE2CBD" w:rsidP="00BE2C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005C2E" w14:textId="312BAE1A" w:rsidR="00BE2CBD" w:rsidRPr="00BE2CBD" w:rsidRDefault="00BE2CBD" w:rsidP="00BE2CBD">
      <w:pPr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Вопрос №1. [ВОПРОС_ЗНАТЬ]</w:t>
      </w:r>
    </w:p>
    <w:p w14:paraId="28DCF175" w14:textId="77777777" w:rsidR="00BE2CBD" w:rsidRPr="00BE2CBD" w:rsidRDefault="00BE2CBD" w:rsidP="00BE2C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27D771" w14:textId="59A5B3D0" w:rsidR="00BE2CBD" w:rsidRPr="00BE2CBD" w:rsidRDefault="00BE2CBD" w:rsidP="00BE2CBD">
      <w:pPr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Вопрос №2. [ВОПРОС_УМЕТЬ]</w:t>
      </w:r>
    </w:p>
    <w:p w14:paraId="7680EBAE" w14:textId="77777777" w:rsidR="00BE2CBD" w:rsidRPr="00BE2CBD" w:rsidRDefault="00BE2CBD" w:rsidP="00BE2C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DE660D" w14:textId="67AE8374" w:rsidR="00BE2CBD" w:rsidRPr="00BE2CBD" w:rsidRDefault="00BE2CBD" w:rsidP="00BE2CBD">
      <w:pPr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Вопрос №3. [ВОПРОС_ВЛАДЕТЬ]</w:t>
      </w:r>
    </w:p>
    <w:p w14:paraId="50FDD3AB" w14:textId="77777777" w:rsidR="00BE2CBD" w:rsidRPr="00BE2CBD" w:rsidRDefault="00BE2CBD" w:rsidP="00BE2C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684054" w14:textId="11DB2CE0" w:rsidR="00826B05" w:rsidRPr="00175FD5" w:rsidRDefault="00BE2CBD" w:rsidP="00175FD5">
      <w:pPr>
        <w:jc w:val="center"/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[ГОД]</w:t>
      </w:r>
    </w:p>
    <w:sectPr w:rsidR="00826B05" w:rsidRPr="00175FD5" w:rsidSect="006733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CBD"/>
    <w:rsid w:val="00041D63"/>
    <w:rsid w:val="0014350C"/>
    <w:rsid w:val="00175FD5"/>
    <w:rsid w:val="001F42E9"/>
    <w:rsid w:val="00201323"/>
    <w:rsid w:val="003227E1"/>
    <w:rsid w:val="00323167"/>
    <w:rsid w:val="00381B5C"/>
    <w:rsid w:val="003939F1"/>
    <w:rsid w:val="003B4B73"/>
    <w:rsid w:val="00402DF4"/>
    <w:rsid w:val="004605F4"/>
    <w:rsid w:val="00467C2F"/>
    <w:rsid w:val="00477143"/>
    <w:rsid w:val="00527193"/>
    <w:rsid w:val="00535B72"/>
    <w:rsid w:val="005547DB"/>
    <w:rsid w:val="0059153D"/>
    <w:rsid w:val="0065314D"/>
    <w:rsid w:val="006731BC"/>
    <w:rsid w:val="006733BC"/>
    <w:rsid w:val="00674E7F"/>
    <w:rsid w:val="006E532D"/>
    <w:rsid w:val="00746AE4"/>
    <w:rsid w:val="007658E6"/>
    <w:rsid w:val="0078346F"/>
    <w:rsid w:val="007E5615"/>
    <w:rsid w:val="007E7CD8"/>
    <w:rsid w:val="008250E6"/>
    <w:rsid w:val="0082522F"/>
    <w:rsid w:val="00826B05"/>
    <w:rsid w:val="008A5F10"/>
    <w:rsid w:val="009B5A86"/>
    <w:rsid w:val="00A110CD"/>
    <w:rsid w:val="00A2322F"/>
    <w:rsid w:val="00A34908"/>
    <w:rsid w:val="00A97412"/>
    <w:rsid w:val="00B1741A"/>
    <w:rsid w:val="00B360F4"/>
    <w:rsid w:val="00B91354"/>
    <w:rsid w:val="00BC7F0E"/>
    <w:rsid w:val="00BE2CBD"/>
    <w:rsid w:val="00BF41C1"/>
    <w:rsid w:val="00C112DB"/>
    <w:rsid w:val="00C277E1"/>
    <w:rsid w:val="00C64E70"/>
    <w:rsid w:val="00D039B0"/>
    <w:rsid w:val="00D0467B"/>
    <w:rsid w:val="00D13866"/>
    <w:rsid w:val="00D5788D"/>
    <w:rsid w:val="00D664E2"/>
    <w:rsid w:val="00DA3C03"/>
    <w:rsid w:val="00DA46AB"/>
    <w:rsid w:val="00DC5E15"/>
    <w:rsid w:val="00E16376"/>
    <w:rsid w:val="00E247C0"/>
    <w:rsid w:val="00E40595"/>
    <w:rsid w:val="00E4473D"/>
    <w:rsid w:val="00E8095E"/>
    <w:rsid w:val="00EA3868"/>
    <w:rsid w:val="00F111DB"/>
    <w:rsid w:val="00F64892"/>
    <w:rsid w:val="00FE0194"/>
    <w:rsid w:val="00FE5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3A88D"/>
  <w15:docId w15:val="{58860864-C60C-4607-802C-4B893292A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33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112D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12D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ZZ\&#1047;&#1080;&#1084;&#1085;&#1077;&#1077;%20&#1079;&#1072;&#1076;&#1072;&#1085;&#1080;&#1077;\&#1064;&#1073;&#108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Шбл.dotx</Template>
  <TotalTime>10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Степан Гаврильченко</cp:lastModifiedBy>
  <cp:revision>5</cp:revision>
  <dcterms:created xsi:type="dcterms:W3CDTF">2025-04-10T20:31:00Z</dcterms:created>
  <dcterms:modified xsi:type="dcterms:W3CDTF">2025-04-15T16:16:00Z</dcterms:modified>
</cp:coreProperties>
</file>